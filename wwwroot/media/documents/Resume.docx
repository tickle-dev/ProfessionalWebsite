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4692"/>
        <w:gridCol w:w="4692"/>
      </w:tblGrid>
      <w:tr w:rsidR="00692703" w:rsidRPr="00CF1A49" w14:paraId="3D6B1ADA" w14:textId="77777777" w:rsidTr="003A744F">
        <w:trPr>
          <w:trHeight w:hRule="exact" w:val="1800"/>
        </w:trPr>
        <w:tc>
          <w:tcPr>
            <w:tcW w:w="9384" w:type="dxa"/>
            <w:gridSpan w:val="2"/>
            <w:tcMar>
              <w:top w:w="0" w:type="dxa"/>
              <w:bottom w:w="0" w:type="dxa"/>
            </w:tcMar>
          </w:tcPr>
          <w:p w14:paraId="4DADA775" w14:textId="434917F5" w:rsidR="00692703" w:rsidRPr="00B52DC4" w:rsidRDefault="00482EA8" w:rsidP="00B52DC4">
            <w:pPr>
              <w:pStyle w:val="Title"/>
            </w:pPr>
            <w:r w:rsidRPr="00B52DC4">
              <w:t>Drew</w:t>
            </w:r>
            <w:r w:rsidR="00B52DC4">
              <w:t xml:space="preserve"> Dewitt</w:t>
            </w:r>
          </w:p>
          <w:p w14:paraId="19FE1B22" w14:textId="1C7F1B49" w:rsidR="00692703" w:rsidRPr="00B52DC4" w:rsidRDefault="00B52DC4" w:rsidP="00913946">
            <w:pPr>
              <w:pStyle w:val="ContactInfo"/>
              <w:contextualSpacing w:val="0"/>
              <w:rPr>
                <w:b/>
                <w:bCs/>
              </w:rPr>
            </w:pPr>
            <w:r w:rsidRPr="00B52DC4">
              <w:rPr>
                <w:b/>
                <w:bCs/>
              </w:rPr>
              <w:t xml:space="preserve">drewpdewitt@gmail.com </w:t>
            </w:r>
            <w:r w:rsidR="00482EA8" w:rsidRPr="00B52DC4">
              <w:rPr>
                <w:b/>
                <w:bCs/>
              </w:rPr>
              <w:t>|</w:t>
            </w:r>
            <w:r w:rsidR="00692703" w:rsidRPr="00B52DC4">
              <w:rPr>
                <w:b/>
                <w:bCs/>
              </w:rPr>
              <w:t xml:space="preserve"> </w:t>
            </w:r>
            <w:r w:rsidR="00482EA8" w:rsidRPr="00B52DC4">
              <w:rPr>
                <w:b/>
                <w:bCs/>
              </w:rPr>
              <w:t>(417) 838-2281</w:t>
            </w:r>
          </w:p>
          <w:p w14:paraId="4463A2D8" w14:textId="753FB190" w:rsidR="00692703" w:rsidRPr="00CF1A49" w:rsidRDefault="00B52DC4" w:rsidP="00913946">
            <w:pPr>
              <w:pStyle w:val="ContactInfoEmphasis"/>
              <w:contextualSpacing w:val="0"/>
            </w:pPr>
            <w:r w:rsidRPr="00B52DC4">
              <w:rPr>
                <w:color w:val="595959" w:themeColor="text1" w:themeTint="A6"/>
              </w:rPr>
              <w:t xml:space="preserve">https://github.com/tickle-dev </w:t>
            </w:r>
            <w:r w:rsidR="00E62E2F">
              <w:rPr>
                <w:color w:val="595959" w:themeColor="text1" w:themeTint="A6"/>
              </w:rPr>
              <w:t>|</w:t>
            </w:r>
            <w:r w:rsidR="00692703" w:rsidRPr="00B52DC4">
              <w:rPr>
                <w:color w:val="595959" w:themeColor="text1" w:themeTint="A6"/>
              </w:rPr>
              <w:t xml:space="preserve"> </w:t>
            </w:r>
            <w:r w:rsidR="00482EA8" w:rsidRPr="00B52DC4">
              <w:rPr>
                <w:color w:val="595959" w:themeColor="text1" w:themeTint="A6"/>
              </w:rPr>
              <w:t>https://www.linkedin.com/in/drew-dewitt</w:t>
            </w:r>
            <w:r w:rsidR="00556B41" w:rsidRPr="00B52DC4">
              <w:rPr>
                <w:color w:val="595959" w:themeColor="text1" w:themeTint="A6"/>
              </w:rPr>
              <w:t>/</w:t>
            </w:r>
          </w:p>
        </w:tc>
      </w:tr>
      <w:tr w:rsidR="009571D8" w:rsidRPr="00CF1A49" w14:paraId="6AB6676F" w14:textId="77777777" w:rsidTr="003A744F">
        <w:tc>
          <w:tcPr>
            <w:tcW w:w="9384" w:type="dxa"/>
            <w:gridSpan w:val="2"/>
            <w:tcMar>
              <w:top w:w="432" w:type="dxa"/>
            </w:tcMar>
          </w:tcPr>
          <w:p w14:paraId="50F1E3A1" w14:textId="275627A1" w:rsidR="00AE2135" w:rsidRPr="003A744F" w:rsidRDefault="00AC04C2" w:rsidP="003A744F">
            <w:pPr>
              <w:pStyle w:val="ListBullet"/>
              <w:numPr>
                <w:ilvl w:val="0"/>
                <w:numId w:val="0"/>
              </w:numPr>
              <w:ind w:left="360"/>
            </w:pPr>
            <w:r w:rsidRPr="003A744F">
              <w:t xml:space="preserve">Systems Administrator and Military Veteran with 4+ years of experience working with Windows servers, virtualization, and Linux servers.  Determined technical professional with a passion for solving problems through technical automation and software development.  Completed projects in Python, Linux, and </w:t>
            </w:r>
            <w:proofErr w:type="spellStart"/>
            <w:r w:rsidRPr="003A744F">
              <w:t>Powershell</w:t>
            </w:r>
            <w:proofErr w:type="spellEnd"/>
            <w:r w:rsidRPr="003A744F">
              <w:t xml:space="preserve"> showcasing an aptitude in cloud administration.</w:t>
            </w:r>
          </w:p>
        </w:tc>
      </w:tr>
      <w:tr w:rsidR="00C337E7" w:rsidRPr="00CF1A49" w14:paraId="736D878B" w14:textId="77777777" w:rsidTr="003A744F">
        <w:tc>
          <w:tcPr>
            <w:tcW w:w="9384" w:type="dxa"/>
            <w:gridSpan w:val="2"/>
            <w:tcMar>
              <w:top w:w="432" w:type="dxa"/>
            </w:tcMar>
          </w:tcPr>
          <w:p w14:paraId="561B6138" w14:textId="029702D9" w:rsidR="00C337E7" w:rsidRDefault="00C337E7" w:rsidP="00C337E7">
            <w:pPr>
              <w:jc w:val="center"/>
            </w:pPr>
            <w:r w:rsidRPr="00AE2135">
              <w:rPr>
                <w:sz w:val="48"/>
                <w:szCs w:val="48"/>
                <w:u w:val="single"/>
              </w:rPr>
              <w:t>S</w:t>
            </w:r>
            <w:r>
              <w:rPr>
                <w:sz w:val="48"/>
                <w:szCs w:val="48"/>
                <w:u w:val="single"/>
              </w:rPr>
              <w:t>kills</w:t>
            </w:r>
          </w:p>
        </w:tc>
      </w:tr>
      <w:tr w:rsidR="00482EA8" w:rsidRPr="00AE2135" w14:paraId="1067E470" w14:textId="77777777" w:rsidTr="003A744F">
        <w:tblPrEx>
          <w:tblCellMar>
            <w:bottom w:w="0" w:type="dxa"/>
          </w:tblCellMar>
        </w:tblPrEx>
        <w:trPr>
          <w:trHeight w:val="2470"/>
        </w:trPr>
        <w:tc>
          <w:tcPr>
            <w:tcW w:w="4692" w:type="dxa"/>
          </w:tcPr>
          <w:p w14:paraId="1541F90D" w14:textId="582DDB28" w:rsidR="00482EA8" w:rsidRPr="00AE2135" w:rsidRDefault="00D027D9" w:rsidP="00AE2135">
            <w:pPr>
              <w:pStyle w:val="ListBullet"/>
              <w:numPr>
                <w:ilvl w:val="0"/>
                <w:numId w:val="16"/>
              </w:numPr>
            </w:pPr>
            <w:r w:rsidRPr="00AE2135">
              <w:t>4</w:t>
            </w:r>
            <w:r w:rsidR="007711F6" w:rsidRPr="00AE2135">
              <w:t xml:space="preserve"> years network administration experience </w:t>
            </w:r>
          </w:p>
          <w:p w14:paraId="341D7E6B" w14:textId="4662A99A" w:rsidR="00482EA8" w:rsidRPr="00AE2135" w:rsidRDefault="00D027D9" w:rsidP="00AE2135">
            <w:pPr>
              <w:pStyle w:val="ListBullet"/>
              <w:numPr>
                <w:ilvl w:val="0"/>
                <w:numId w:val="16"/>
              </w:numPr>
            </w:pPr>
            <w:r w:rsidRPr="00AE2135">
              <w:t>4</w:t>
            </w:r>
            <w:r w:rsidR="007711F6" w:rsidRPr="00AE2135">
              <w:t xml:space="preserve"> years </w:t>
            </w:r>
            <w:r w:rsidR="003D1902" w:rsidRPr="00AE2135">
              <w:t xml:space="preserve">VMWare </w:t>
            </w:r>
            <w:r w:rsidR="007711F6" w:rsidRPr="00AE2135">
              <w:t>vCenter</w:t>
            </w:r>
            <w:r w:rsidR="00D154B4" w:rsidRPr="00AE2135">
              <w:t xml:space="preserve"> environment </w:t>
            </w:r>
            <w:r w:rsidR="007711F6" w:rsidRPr="00AE2135">
              <w:t>deployment/</w:t>
            </w:r>
            <w:r w:rsidR="00816999" w:rsidRPr="00AE2135">
              <w:t>administration</w:t>
            </w:r>
            <w:r w:rsidR="007711F6" w:rsidRPr="00AE2135">
              <w:t xml:space="preserve"> experience </w:t>
            </w:r>
          </w:p>
          <w:p w14:paraId="08591BF2" w14:textId="6C998507" w:rsidR="00D027D9" w:rsidRPr="00AE2135" w:rsidRDefault="00D027D9" w:rsidP="00AE2135">
            <w:pPr>
              <w:pStyle w:val="ListBullet"/>
              <w:numPr>
                <w:ilvl w:val="0"/>
                <w:numId w:val="16"/>
              </w:numPr>
            </w:pPr>
            <w:r w:rsidRPr="00AE2135">
              <w:t xml:space="preserve">10 years </w:t>
            </w:r>
            <w:r w:rsidR="003D1902" w:rsidRPr="00AE2135">
              <w:t>e</w:t>
            </w:r>
            <w:r w:rsidRPr="00AE2135">
              <w:t xml:space="preserve">nthusiast </w:t>
            </w:r>
            <w:r w:rsidR="003D1902" w:rsidRPr="00AE2135">
              <w:t>p</w:t>
            </w:r>
            <w:r w:rsidRPr="00AE2135">
              <w:t>rogramming experience (Python)</w:t>
            </w:r>
          </w:p>
          <w:p w14:paraId="6BC6B1C5" w14:textId="49501DD0" w:rsidR="003D1902" w:rsidRPr="00AE2135" w:rsidRDefault="003D1902" w:rsidP="00AE2135">
            <w:pPr>
              <w:pStyle w:val="ListBullet"/>
              <w:numPr>
                <w:ilvl w:val="0"/>
                <w:numId w:val="16"/>
              </w:numPr>
            </w:pPr>
            <w:r w:rsidRPr="00AE2135">
              <w:t xml:space="preserve">4 Years Windows Server </w:t>
            </w:r>
            <w:r w:rsidR="00AC0F58" w:rsidRPr="00AE2135">
              <w:t xml:space="preserve">Administration and </w:t>
            </w:r>
            <w:r w:rsidRPr="00AE2135">
              <w:t>deployment experience</w:t>
            </w:r>
          </w:p>
          <w:p w14:paraId="1EFC2803" w14:textId="44380290" w:rsidR="003A744F" w:rsidRPr="00AE2135" w:rsidRDefault="003D1902" w:rsidP="003A744F">
            <w:pPr>
              <w:pStyle w:val="ListBullet"/>
              <w:numPr>
                <w:ilvl w:val="0"/>
                <w:numId w:val="16"/>
              </w:numPr>
            </w:pPr>
            <w:r w:rsidRPr="00AE2135">
              <w:t>4 Years Red Hat Server deployment experience</w:t>
            </w:r>
          </w:p>
        </w:tc>
        <w:tc>
          <w:tcPr>
            <w:tcW w:w="4692" w:type="dxa"/>
            <w:tcMar>
              <w:left w:w="360" w:type="dxa"/>
            </w:tcMar>
          </w:tcPr>
          <w:p w14:paraId="4A97CF16" w14:textId="0E3CAADB" w:rsidR="00482EA8" w:rsidRPr="00AE2135" w:rsidRDefault="00D154B4" w:rsidP="00AE2135">
            <w:pPr>
              <w:pStyle w:val="ListBullet"/>
              <w:numPr>
                <w:ilvl w:val="0"/>
                <w:numId w:val="16"/>
              </w:numPr>
            </w:pPr>
            <w:r w:rsidRPr="00AE2135">
              <w:t>Intermediate scripting skills (python, bash, PowerShell)</w:t>
            </w:r>
          </w:p>
          <w:p w14:paraId="3CF04A39" w14:textId="5AE5BA10" w:rsidR="00482EA8" w:rsidRPr="00AE2135" w:rsidRDefault="00D154B4" w:rsidP="00AE2135">
            <w:pPr>
              <w:pStyle w:val="ListBullet"/>
              <w:numPr>
                <w:ilvl w:val="0"/>
                <w:numId w:val="16"/>
              </w:numPr>
            </w:pPr>
            <w:r w:rsidRPr="00AE2135">
              <w:t xml:space="preserve">Proficient in IaaS </w:t>
            </w:r>
            <w:r w:rsidR="00B31C08" w:rsidRPr="00AE2135">
              <w:t>concepts</w:t>
            </w:r>
            <w:r w:rsidRPr="00AE2135">
              <w:t xml:space="preserve"> (</w:t>
            </w:r>
            <w:proofErr w:type="spellStart"/>
            <w:r w:rsidRPr="00AE2135">
              <w:t>DigitalOcean</w:t>
            </w:r>
            <w:proofErr w:type="spellEnd"/>
            <w:r w:rsidRPr="00AE2135">
              <w:t>, Azure)</w:t>
            </w:r>
          </w:p>
          <w:p w14:paraId="14136828" w14:textId="77777777" w:rsidR="00482EA8" w:rsidRPr="00AE2135" w:rsidRDefault="00D154B4" w:rsidP="00AE2135">
            <w:pPr>
              <w:pStyle w:val="ListBullet"/>
              <w:numPr>
                <w:ilvl w:val="0"/>
                <w:numId w:val="16"/>
              </w:numPr>
            </w:pPr>
            <w:r w:rsidRPr="00AE2135">
              <w:t>Strong understanding of Git</w:t>
            </w:r>
          </w:p>
          <w:p w14:paraId="270C621B" w14:textId="77777777" w:rsidR="00D154B4" w:rsidRPr="00AE2135" w:rsidRDefault="00D154B4" w:rsidP="00AE2135">
            <w:pPr>
              <w:pStyle w:val="ListBullet"/>
              <w:numPr>
                <w:ilvl w:val="0"/>
                <w:numId w:val="16"/>
              </w:numPr>
            </w:pPr>
            <w:r w:rsidRPr="00AE2135">
              <w:t>Proficient Windows and Linux Systems Administration skills</w:t>
            </w:r>
          </w:p>
          <w:p w14:paraId="695C2E44" w14:textId="0B769D36" w:rsidR="00D154B4" w:rsidRPr="00AE2135" w:rsidRDefault="003A744F" w:rsidP="00AE2135">
            <w:pPr>
              <w:pStyle w:val="ListBullet"/>
              <w:numPr>
                <w:ilvl w:val="0"/>
                <w:numId w:val="16"/>
              </w:numPr>
            </w:pPr>
            <w:r>
              <w:t xml:space="preserve">Foundational C# and ASP .NET </w:t>
            </w:r>
          </w:p>
        </w:tc>
      </w:tr>
    </w:tbl>
    <w:tbl>
      <w:tblPr>
        <w:tblStyle w:val="TableGrid"/>
        <w:tblpPr w:leftFromText="180" w:rightFromText="180" w:vertAnchor="text" w:horzAnchor="margin" w:tblpX="-46" w:tblpY="293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3A744F" w:rsidRPr="00CF1A49" w14:paraId="0C5D2BE6" w14:textId="77777777" w:rsidTr="00BB13C9">
        <w:tc>
          <w:tcPr>
            <w:tcW w:w="9337" w:type="dxa"/>
          </w:tcPr>
          <w:p w14:paraId="6497851B" w14:textId="77777777" w:rsidR="003A744F" w:rsidRPr="00CF1A49" w:rsidRDefault="003A744F" w:rsidP="00BB13C9">
            <w:pPr>
              <w:pStyle w:val="Heading3"/>
              <w:contextualSpacing w:val="0"/>
              <w:outlineLvl w:val="2"/>
            </w:pPr>
            <w:r>
              <w:t>2018</w:t>
            </w:r>
            <w:r w:rsidRPr="00CF1A49">
              <w:t xml:space="preserve"> – </w:t>
            </w:r>
            <w:r>
              <w:t>Present</w:t>
            </w:r>
          </w:p>
          <w:p w14:paraId="23DA450A" w14:textId="77777777" w:rsidR="003A744F" w:rsidRPr="00B52DC4" w:rsidRDefault="003A744F" w:rsidP="00BB13C9">
            <w:pPr>
              <w:pStyle w:val="Heading2"/>
              <w:contextualSpacing w:val="0"/>
              <w:outlineLvl w:val="1"/>
              <w:rPr>
                <w:color w:val="595959" w:themeColor="text1" w:themeTint="A6"/>
              </w:rPr>
            </w:pPr>
            <w:r w:rsidRPr="00B52DC4">
              <w:rPr>
                <w:color w:val="595959" w:themeColor="text1" w:themeTint="A6"/>
              </w:rPr>
              <w:t>United States Marine Corps – Special Operations Communicator</w:t>
            </w:r>
          </w:p>
          <w:p w14:paraId="07974E27" w14:textId="77777777" w:rsidR="003A744F" w:rsidRDefault="003A744F" w:rsidP="00BB13C9">
            <w:pPr>
              <w:contextualSpacing w:val="0"/>
            </w:pPr>
            <w:r>
              <w:t>Responsible for architecture, administration, and deployment of software define networks (SDN) for Marine Corps Special Operation Companies, approximately 100 users. This also included server administration with a local extension of an enterprise level domain.</w:t>
            </w:r>
          </w:p>
          <w:p w14:paraId="529DE683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Active Directory (AD) Administration for over 100 users</w:t>
            </w:r>
          </w:p>
          <w:p w14:paraId="0EA12036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Network Administration</w:t>
            </w:r>
          </w:p>
          <w:p w14:paraId="565D6B51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VMWare Administration both CLI and GUI based</w:t>
            </w:r>
          </w:p>
          <w:p w14:paraId="58EAE900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Fully knowledgeable on RBAC structure</w:t>
            </w:r>
          </w:p>
          <w:p w14:paraId="46F99864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Provide server administration to exercise support for over 500 users</w:t>
            </w:r>
          </w:p>
          <w:p w14:paraId="705803AD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Windows Server administration</w:t>
            </w:r>
          </w:p>
          <w:p w14:paraId="7B91EB65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Red Hat Administration</w:t>
            </w:r>
          </w:p>
          <w:p w14:paraId="28008318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VMWare automation w/ Python</w:t>
            </w:r>
          </w:p>
          <w:p w14:paraId="36B1FDDF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Network automation w/ PowerShell</w:t>
            </w:r>
          </w:p>
          <w:p w14:paraId="656518CB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System administration automation w/ PowerShell</w:t>
            </w:r>
          </w:p>
          <w:p w14:paraId="72751A34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Proficient in integrating pre-existing topology into and Expedient deployable network.</w:t>
            </w:r>
          </w:p>
          <w:p w14:paraId="117B43C4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Knowledgeable in Share Point, and Share point administration tasks</w:t>
            </w:r>
          </w:p>
          <w:p w14:paraId="40E367E1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Manage a specialized data team of 10 personnel to provide expedient support, network services, and network security while in a deployed environment.</w:t>
            </w:r>
          </w:p>
          <w:p w14:paraId="6F150CFC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Proficient in utilizing and administrating SolarWinds.</w:t>
            </w:r>
          </w:p>
          <w:p w14:paraId="15A00F1E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Excelled in network troubleshooting</w:t>
            </w:r>
          </w:p>
          <w:p w14:paraId="3870B735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Proficient in troubleshooting existing topology</w:t>
            </w:r>
          </w:p>
          <w:p w14:paraId="573146C4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Applied critical patches to a virtual infrastructure in order to maintain a strong security posture.</w:t>
            </w:r>
          </w:p>
          <w:p w14:paraId="1874B73B" w14:textId="77777777" w:rsidR="003A744F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Spread load knowledge base to a team of administrators, to ensure missions success.</w:t>
            </w:r>
          </w:p>
          <w:p w14:paraId="50A606BC" w14:textId="77777777" w:rsidR="003A744F" w:rsidRPr="00CF1A49" w:rsidRDefault="003A744F" w:rsidP="00BB13C9">
            <w:pPr>
              <w:pStyle w:val="ListParagraph"/>
              <w:numPr>
                <w:ilvl w:val="0"/>
                <w:numId w:val="15"/>
              </w:numPr>
            </w:pPr>
            <w:r>
              <w:t>Automated via Python the ability to archive stale or irrelevant data within an SMB.</w:t>
            </w:r>
          </w:p>
        </w:tc>
      </w:tr>
      <w:tr w:rsidR="003A744F" w:rsidRPr="00CF1A49" w14:paraId="0D5BD363" w14:textId="77777777" w:rsidTr="00BB13C9">
        <w:tc>
          <w:tcPr>
            <w:tcW w:w="9337" w:type="dxa"/>
            <w:tcMar>
              <w:top w:w="216" w:type="dxa"/>
            </w:tcMar>
          </w:tcPr>
          <w:p w14:paraId="6D69C29C" w14:textId="77777777" w:rsidR="003A744F" w:rsidRDefault="003A744F" w:rsidP="00BB13C9"/>
        </w:tc>
      </w:tr>
    </w:tbl>
    <w:p w14:paraId="72AB0641" w14:textId="35A6AF4E" w:rsidR="004E01EB" w:rsidRPr="00CF1A49" w:rsidRDefault="004E01EB" w:rsidP="004E01EB">
      <w:pPr>
        <w:pStyle w:val="Heading1"/>
      </w:pPr>
    </w:p>
    <w:p w14:paraId="4EF2B056" w14:textId="4F63A823" w:rsidR="00A65BA6" w:rsidRPr="00CF1A49" w:rsidRDefault="00164546" w:rsidP="0097790C">
      <w:pPr>
        <w:pStyle w:val="Heading1"/>
      </w:pPr>
      <w:sdt>
        <w:sdtPr>
          <w:alias w:val="Education:"/>
          <w:tag w:val="Education:"/>
          <w:id w:val="-1908763273"/>
          <w:placeholder>
            <w:docPart w:val="7594AD8A0848430B8FADF0D199932D3D"/>
          </w:placeholder>
          <w:temporary/>
          <w:showingPlcHdr/>
          <w15:appearance w15:val="hidden"/>
        </w:sdtPr>
        <w:sdtEndPr/>
        <w:sdtContent>
          <w:r w:rsidR="00DA59AA" w:rsidRPr="00CF1A49">
            <w:t>Education</w:t>
          </w:r>
        </w:sdtContent>
      </w:sdt>
      <w:r w:rsidR="00726DF7">
        <w:t xml:space="preserve"> &amp; Training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AE7A1FB" w14:textId="77777777" w:rsidTr="00D66A52">
        <w:tc>
          <w:tcPr>
            <w:tcW w:w="9355" w:type="dxa"/>
          </w:tcPr>
          <w:p w14:paraId="52196B51" w14:textId="3D3618D6" w:rsidR="001D0BF1" w:rsidRPr="00CF1A49" w:rsidRDefault="00726DF7" w:rsidP="001D0BF1">
            <w:pPr>
              <w:pStyle w:val="Heading3"/>
              <w:contextualSpacing w:val="0"/>
              <w:outlineLvl w:val="2"/>
            </w:pPr>
            <w:r>
              <w:t>20</w:t>
            </w:r>
            <w:r w:rsidR="00816999">
              <w:t>20</w:t>
            </w:r>
          </w:p>
          <w:p w14:paraId="374B32C6" w14:textId="498AB4CC" w:rsidR="007538DC" w:rsidRPr="00CF1A49" w:rsidRDefault="00726DF7" w:rsidP="00726DF7">
            <w:pPr>
              <w:pStyle w:val="Heading2"/>
              <w:contextualSpacing w:val="0"/>
              <w:outlineLvl w:val="1"/>
            </w:pPr>
            <w:r w:rsidRPr="00B52DC4">
              <w:rPr>
                <w:color w:val="595959" w:themeColor="text1" w:themeTint="A6"/>
              </w:rPr>
              <w:t>Comptia Sec+</w:t>
            </w:r>
          </w:p>
        </w:tc>
      </w:tr>
      <w:tr w:rsidR="00F61DF9" w:rsidRPr="00CF1A49" w14:paraId="1EB85CB7" w14:textId="77777777" w:rsidTr="00F61DF9">
        <w:tc>
          <w:tcPr>
            <w:tcW w:w="9355" w:type="dxa"/>
            <w:tcMar>
              <w:top w:w="216" w:type="dxa"/>
            </w:tcMar>
          </w:tcPr>
          <w:p w14:paraId="033E020A" w14:textId="0481A3DF" w:rsidR="00F61DF9" w:rsidRPr="00CF1A49" w:rsidRDefault="00F61DF9" w:rsidP="00F61DF9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r w:rsidR="00726DF7">
              <w:t>2019</w:t>
            </w:r>
          </w:p>
          <w:p w14:paraId="7CE0E3AA" w14:textId="7F8A79F0" w:rsidR="00F61DF9" w:rsidRPr="00B52DC4" w:rsidRDefault="00726DF7" w:rsidP="00F61DF9">
            <w:pPr>
              <w:pStyle w:val="Heading2"/>
              <w:contextualSpacing w:val="0"/>
              <w:outlineLvl w:val="1"/>
              <w:rPr>
                <w:color w:val="595959" w:themeColor="text1" w:themeTint="A6"/>
              </w:rPr>
            </w:pPr>
            <w:r w:rsidRPr="00B52DC4">
              <w:rPr>
                <w:color w:val="595959" w:themeColor="text1" w:themeTint="A6"/>
              </w:rPr>
              <w:t>Marine corps special operations network operator course</w:t>
            </w:r>
            <w:r w:rsidR="00C411E4" w:rsidRPr="00B52DC4">
              <w:rPr>
                <w:color w:val="595959" w:themeColor="text1" w:themeTint="A6"/>
              </w:rPr>
              <w:t xml:space="preserve"> </w:t>
            </w:r>
          </w:p>
          <w:p w14:paraId="6BDB8F57" w14:textId="093F23F8" w:rsidR="00F61DF9" w:rsidRDefault="00C411E4" w:rsidP="00F61DF9">
            <w:r>
              <w:t xml:space="preserve">A </w:t>
            </w:r>
            <w:proofErr w:type="gramStart"/>
            <w:r>
              <w:t>3 month</w:t>
            </w:r>
            <w:proofErr w:type="gramEnd"/>
            <w:r>
              <w:t xml:space="preserve"> course covering basic network security and administration concepts.</w:t>
            </w:r>
          </w:p>
          <w:p w14:paraId="48AE513A" w14:textId="77777777" w:rsidR="00C411E4" w:rsidRDefault="00C411E4" w:rsidP="00F61DF9"/>
          <w:p w14:paraId="6B8AD0EB" w14:textId="15ADE10F" w:rsidR="00C411E4" w:rsidRDefault="00C411E4" w:rsidP="00F61DF9">
            <w:pPr>
              <w:rPr>
                <w:b/>
                <w:bCs/>
              </w:rPr>
            </w:pPr>
            <w:r w:rsidRPr="00C411E4">
              <w:rPr>
                <w:b/>
                <w:bCs/>
              </w:rPr>
              <w:t>2018</w:t>
            </w:r>
          </w:p>
          <w:p w14:paraId="4A9FC80D" w14:textId="03CB38D2" w:rsidR="00C411E4" w:rsidRPr="00B52DC4" w:rsidRDefault="00C411E4" w:rsidP="00C411E4">
            <w:pPr>
              <w:pStyle w:val="Heading2"/>
              <w:outlineLvl w:val="1"/>
              <w:rPr>
                <w:color w:val="595959" w:themeColor="text1" w:themeTint="A6"/>
              </w:rPr>
            </w:pPr>
            <w:r w:rsidRPr="00B52DC4">
              <w:rPr>
                <w:color w:val="595959" w:themeColor="text1" w:themeTint="A6"/>
              </w:rPr>
              <w:t>MARINE CORPS NETWORK ADMINISTRATION COURSE</w:t>
            </w:r>
          </w:p>
          <w:p w14:paraId="264F7BF9" w14:textId="1C1AD13A" w:rsidR="00C411E4" w:rsidRPr="00C411E4" w:rsidRDefault="00C411E4" w:rsidP="00C411E4">
            <w:r>
              <w:t xml:space="preserve">A </w:t>
            </w:r>
            <w:proofErr w:type="gramStart"/>
            <w:r>
              <w:t>45 day</w:t>
            </w:r>
            <w:proofErr w:type="gramEnd"/>
            <w:r>
              <w:t xml:space="preserve"> network/server administration course</w:t>
            </w:r>
            <w:r w:rsidR="003D1902">
              <w:t xml:space="preserve"> designed to train proficient Network Administrators for the United States Marine Corps.</w:t>
            </w:r>
          </w:p>
          <w:p w14:paraId="71D11B32" w14:textId="6E6BE23F" w:rsidR="00C411E4" w:rsidRDefault="00C411E4" w:rsidP="00F61DF9"/>
          <w:p w14:paraId="3BD37044" w14:textId="77777777" w:rsidR="00C411E4" w:rsidRDefault="00C411E4" w:rsidP="00F61DF9"/>
          <w:p w14:paraId="7E0D3DA1" w14:textId="7F5087F1" w:rsidR="00C411E4" w:rsidRDefault="00C411E4" w:rsidP="00C411E4">
            <w:pPr>
              <w:rPr>
                <w:b/>
                <w:bCs/>
              </w:rPr>
            </w:pPr>
            <w:r w:rsidRPr="00C411E4">
              <w:rPr>
                <w:b/>
                <w:bCs/>
              </w:rPr>
              <w:t>201</w:t>
            </w:r>
            <w:r>
              <w:rPr>
                <w:b/>
                <w:bCs/>
              </w:rPr>
              <w:t>7</w:t>
            </w:r>
          </w:p>
          <w:p w14:paraId="5D023C0D" w14:textId="71EEBA7D" w:rsidR="00C411E4" w:rsidRPr="00B52DC4" w:rsidRDefault="00C411E4" w:rsidP="00C411E4">
            <w:pPr>
              <w:pStyle w:val="Heading2"/>
              <w:outlineLvl w:val="1"/>
              <w:rPr>
                <w:color w:val="595959" w:themeColor="text1" w:themeTint="A6"/>
              </w:rPr>
            </w:pPr>
            <w:r w:rsidRPr="00B52DC4">
              <w:rPr>
                <w:color w:val="595959" w:themeColor="text1" w:themeTint="A6"/>
              </w:rPr>
              <w:t>High school diploma</w:t>
            </w:r>
          </w:p>
          <w:p w14:paraId="39C6B496" w14:textId="030126CF" w:rsidR="00C411E4" w:rsidRPr="00C411E4" w:rsidRDefault="00C411E4" w:rsidP="00C411E4">
            <w:r>
              <w:t>Ozark, MO high school</w:t>
            </w:r>
          </w:p>
          <w:p w14:paraId="5A8AED24" w14:textId="5C8EEAC3" w:rsidR="00C411E4" w:rsidRDefault="00C411E4" w:rsidP="00F61DF9"/>
        </w:tc>
      </w:tr>
    </w:tbl>
    <w:p w14:paraId="6A874293" w14:textId="7E16D124" w:rsidR="00AD782D" w:rsidRPr="00CF1A49" w:rsidRDefault="00C411E4" w:rsidP="0062312F">
      <w:pPr>
        <w:pStyle w:val="Heading1"/>
      </w:pPr>
      <w:r>
        <w:t>awards</w:t>
      </w:r>
    </w:p>
    <w:p w14:paraId="6211E548" w14:textId="149CB185" w:rsidR="00B51D1B" w:rsidRDefault="00C411E4" w:rsidP="006E1507">
      <w:r>
        <w:t>Navy Accommodation medal (2021)</w:t>
      </w:r>
    </w:p>
    <w:p w14:paraId="2B0ABA10" w14:textId="77777777" w:rsidR="003D1902" w:rsidRDefault="00C411E4" w:rsidP="00C411E4">
      <w:pPr>
        <w:pStyle w:val="ListParagraph"/>
        <w:numPr>
          <w:ilvl w:val="0"/>
          <w:numId w:val="14"/>
        </w:numPr>
      </w:pPr>
      <w:r>
        <w:t>This was awarded to me for outstanding performance in a Marine Corps Special Operations Company</w:t>
      </w:r>
      <w:r w:rsidR="00F0339E">
        <w:t xml:space="preserve"> (MSOC)</w:t>
      </w:r>
      <w:r>
        <w:t xml:space="preserve"> </w:t>
      </w:r>
      <w:r w:rsidR="00F0339E">
        <w:t>Deployment. During this time as a Junior NCO</w:t>
      </w:r>
      <w:r w:rsidR="003D1902">
        <w:t xml:space="preserve"> (E-3)</w:t>
      </w:r>
      <w:r w:rsidR="00F0339E">
        <w:t xml:space="preserve"> </w:t>
      </w:r>
      <w:r w:rsidR="003D1902">
        <w:t>I assumed the role of a</w:t>
      </w:r>
      <w:r>
        <w:t xml:space="preserve"> </w:t>
      </w:r>
      <w:r w:rsidR="003D1902">
        <w:t>Data Chief (E-6 and above) which</w:t>
      </w:r>
      <w:r>
        <w:t xml:space="preserve"> included network deployment and administration, IT Help desk, </w:t>
      </w:r>
      <w:r w:rsidR="0081205B">
        <w:t>and server administrat</w:t>
      </w:r>
      <w:r w:rsidR="00F0339E">
        <w:t>ion</w:t>
      </w:r>
      <w:r w:rsidR="0081205B">
        <w:t xml:space="preserve"> for over 100 users</w:t>
      </w:r>
      <w:r w:rsidR="003D1902">
        <w:t>.</w:t>
      </w:r>
      <w:r w:rsidR="00F0339E">
        <w:t xml:space="preserve"> </w:t>
      </w:r>
    </w:p>
    <w:p w14:paraId="5A530173" w14:textId="53D94EC8" w:rsidR="00C411E4" w:rsidRPr="006E1507" w:rsidRDefault="00F0339E" w:rsidP="003D1902">
      <w:pPr>
        <w:pStyle w:val="ListParagraph"/>
        <w:ind w:left="1080" w:firstLine="360"/>
      </w:pPr>
      <w:r>
        <w:t xml:space="preserve">During this </w:t>
      </w:r>
      <w:r w:rsidR="003D1902">
        <w:t>time,</w:t>
      </w:r>
      <w:r>
        <w:t xml:space="preserve"> I exemplified myself and my skill proficiency</w:t>
      </w:r>
      <w:r w:rsidR="0081205B">
        <w:t xml:space="preserve"> by designing and deploying a </w:t>
      </w:r>
      <w:r w:rsidR="003D1902">
        <w:t>W</w:t>
      </w:r>
      <w:r w:rsidR="0081205B">
        <w:t xml:space="preserve">indows </w:t>
      </w:r>
      <w:r w:rsidR="003D1902">
        <w:t>F</w:t>
      </w:r>
      <w:r w:rsidR="0081205B">
        <w:t xml:space="preserve">orm application for all users as a </w:t>
      </w:r>
      <w:r w:rsidR="00525B3F">
        <w:t>self-service</w:t>
      </w:r>
      <w:r w:rsidR="0081205B">
        <w:t xml:space="preserve"> help desk function</w:t>
      </w:r>
      <w:r>
        <w:t>.</w:t>
      </w:r>
      <w:r w:rsidR="0081205B">
        <w:t xml:space="preserve"> </w:t>
      </w:r>
      <w:r>
        <w:t>This automation</w:t>
      </w:r>
      <w:r w:rsidR="0081205B">
        <w:t xml:space="preserve"> saved</w:t>
      </w:r>
      <w:r>
        <w:t xml:space="preserve"> dozens to hundreds of</w:t>
      </w:r>
      <w:r w:rsidR="0081205B">
        <w:t xml:space="preserve"> hours of required IT Helpdesk assistance </w:t>
      </w:r>
      <w:r w:rsidR="00B31C08">
        <w:t>and</w:t>
      </w:r>
      <w:r w:rsidR="0081205B">
        <w:t xml:space="preserve"> allowed users to perform</w:t>
      </w:r>
      <w:r w:rsidR="002E4BA2">
        <w:t xml:space="preserve"> typical user setup tasks by themselves</w:t>
      </w:r>
      <w:r w:rsidR="003D1902">
        <w:t xml:space="preserve"> confidently</w:t>
      </w:r>
      <w:r w:rsidR="002E4BA2">
        <w:t xml:space="preserve">. </w:t>
      </w:r>
    </w:p>
    <w:sectPr w:rsidR="00C411E4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2C591" w14:textId="77777777" w:rsidR="00164546" w:rsidRDefault="00164546" w:rsidP="0068194B">
      <w:r>
        <w:separator/>
      </w:r>
    </w:p>
    <w:p w14:paraId="2B22340D" w14:textId="77777777" w:rsidR="00164546" w:rsidRDefault="00164546"/>
    <w:p w14:paraId="5A33B189" w14:textId="77777777" w:rsidR="00164546" w:rsidRDefault="00164546"/>
  </w:endnote>
  <w:endnote w:type="continuationSeparator" w:id="0">
    <w:p w14:paraId="76C7DE83" w14:textId="77777777" w:rsidR="00164546" w:rsidRDefault="00164546" w:rsidP="0068194B">
      <w:r>
        <w:continuationSeparator/>
      </w:r>
    </w:p>
    <w:p w14:paraId="6CB0410C" w14:textId="77777777" w:rsidR="00164546" w:rsidRDefault="00164546"/>
    <w:p w14:paraId="40BC5422" w14:textId="77777777" w:rsidR="00164546" w:rsidRDefault="001645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48397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A854" w14:textId="77777777" w:rsidR="00164546" w:rsidRDefault="00164546" w:rsidP="0068194B">
      <w:r>
        <w:separator/>
      </w:r>
    </w:p>
    <w:p w14:paraId="30FD864B" w14:textId="77777777" w:rsidR="00164546" w:rsidRDefault="00164546"/>
    <w:p w14:paraId="0915B4AE" w14:textId="77777777" w:rsidR="00164546" w:rsidRDefault="00164546"/>
  </w:footnote>
  <w:footnote w:type="continuationSeparator" w:id="0">
    <w:p w14:paraId="2D9AF318" w14:textId="77777777" w:rsidR="00164546" w:rsidRDefault="00164546" w:rsidP="0068194B">
      <w:r>
        <w:continuationSeparator/>
      </w:r>
    </w:p>
    <w:p w14:paraId="2C6CA8A0" w14:textId="77777777" w:rsidR="00164546" w:rsidRDefault="00164546"/>
    <w:p w14:paraId="5F8DD1D9" w14:textId="77777777" w:rsidR="00164546" w:rsidRDefault="001645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054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86D1E1" wp14:editId="542E74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FA0F25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1D4A61"/>
    <w:multiLevelType w:val="multilevel"/>
    <w:tmpl w:val="7F3C86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411002F"/>
    <w:multiLevelType w:val="hybridMultilevel"/>
    <w:tmpl w:val="842E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7F06A96"/>
    <w:multiLevelType w:val="hybridMultilevel"/>
    <w:tmpl w:val="1AA45474"/>
    <w:lvl w:ilvl="0" w:tplc="F0E65CD6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A8"/>
    <w:rsid w:val="000001EF"/>
    <w:rsid w:val="000005DC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349D"/>
    <w:rsid w:val="00114A91"/>
    <w:rsid w:val="001427E1"/>
    <w:rsid w:val="0015160E"/>
    <w:rsid w:val="00163668"/>
    <w:rsid w:val="00164546"/>
    <w:rsid w:val="00171566"/>
    <w:rsid w:val="00174676"/>
    <w:rsid w:val="001755A8"/>
    <w:rsid w:val="00184014"/>
    <w:rsid w:val="00192008"/>
    <w:rsid w:val="001C0E68"/>
    <w:rsid w:val="001C4B6F"/>
    <w:rsid w:val="001D0BF1"/>
    <w:rsid w:val="001D12C8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4BA2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A744F"/>
    <w:rsid w:val="003B5928"/>
    <w:rsid w:val="003D1902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2EA8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3F9"/>
    <w:rsid w:val="004E2794"/>
    <w:rsid w:val="00510392"/>
    <w:rsid w:val="00513E2A"/>
    <w:rsid w:val="00525B3F"/>
    <w:rsid w:val="00556B4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6DF7"/>
    <w:rsid w:val="007273B7"/>
    <w:rsid w:val="00733E0A"/>
    <w:rsid w:val="0074403D"/>
    <w:rsid w:val="00746D44"/>
    <w:rsid w:val="007538DC"/>
    <w:rsid w:val="00757803"/>
    <w:rsid w:val="007711F6"/>
    <w:rsid w:val="0079206B"/>
    <w:rsid w:val="00796076"/>
    <w:rsid w:val="007C0566"/>
    <w:rsid w:val="007C606B"/>
    <w:rsid w:val="007E6A61"/>
    <w:rsid w:val="00801140"/>
    <w:rsid w:val="00803404"/>
    <w:rsid w:val="0081205B"/>
    <w:rsid w:val="00816999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5BA6"/>
    <w:rsid w:val="00A755E8"/>
    <w:rsid w:val="00A93A5D"/>
    <w:rsid w:val="00AB32F8"/>
    <w:rsid w:val="00AB610B"/>
    <w:rsid w:val="00AC04C2"/>
    <w:rsid w:val="00AC0F58"/>
    <w:rsid w:val="00AD360E"/>
    <w:rsid w:val="00AD40FB"/>
    <w:rsid w:val="00AD782D"/>
    <w:rsid w:val="00AE2135"/>
    <w:rsid w:val="00AE7650"/>
    <w:rsid w:val="00B10EBE"/>
    <w:rsid w:val="00B236F1"/>
    <w:rsid w:val="00B31C08"/>
    <w:rsid w:val="00B50F99"/>
    <w:rsid w:val="00B51D1B"/>
    <w:rsid w:val="00B52DC4"/>
    <w:rsid w:val="00B540F4"/>
    <w:rsid w:val="00B60FD0"/>
    <w:rsid w:val="00B622DF"/>
    <w:rsid w:val="00B6332A"/>
    <w:rsid w:val="00B81760"/>
    <w:rsid w:val="00B8494C"/>
    <w:rsid w:val="00BA1546"/>
    <w:rsid w:val="00BB13C9"/>
    <w:rsid w:val="00BB4E51"/>
    <w:rsid w:val="00BD431F"/>
    <w:rsid w:val="00BD670D"/>
    <w:rsid w:val="00BE423E"/>
    <w:rsid w:val="00BF61AC"/>
    <w:rsid w:val="00C30838"/>
    <w:rsid w:val="00C337E7"/>
    <w:rsid w:val="00C411E4"/>
    <w:rsid w:val="00C44D4C"/>
    <w:rsid w:val="00C47FA6"/>
    <w:rsid w:val="00C57FC6"/>
    <w:rsid w:val="00C66A7D"/>
    <w:rsid w:val="00C779DA"/>
    <w:rsid w:val="00C814F7"/>
    <w:rsid w:val="00CA4B4D"/>
    <w:rsid w:val="00CB35C3"/>
    <w:rsid w:val="00CD0C35"/>
    <w:rsid w:val="00CD323D"/>
    <w:rsid w:val="00CE4030"/>
    <w:rsid w:val="00CE64B3"/>
    <w:rsid w:val="00CF1A49"/>
    <w:rsid w:val="00D027D9"/>
    <w:rsid w:val="00D0630C"/>
    <w:rsid w:val="00D154B4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D8D"/>
    <w:rsid w:val="00DF4D6C"/>
    <w:rsid w:val="00E01923"/>
    <w:rsid w:val="00E14498"/>
    <w:rsid w:val="00E2397A"/>
    <w:rsid w:val="00E254DB"/>
    <w:rsid w:val="00E300FC"/>
    <w:rsid w:val="00E362DB"/>
    <w:rsid w:val="00E5632B"/>
    <w:rsid w:val="00E62E2F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339E"/>
    <w:rsid w:val="00F130DD"/>
    <w:rsid w:val="00F24884"/>
    <w:rsid w:val="00F476C4"/>
    <w:rsid w:val="00F61DF9"/>
    <w:rsid w:val="00F811E6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36D4B"/>
  <w15:chartTrackingRefBased/>
  <w15:docId w15:val="{436DA4BC-2440-4BB8-B68F-BB914C4E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ewp\AppData\Local\Microsoft\Office\16.0\DTS\en-US%7b8477CF02-ABB0-4C8E-8746-65EC15ADC16E%7d\%7b2F779AFF-5E7B-4C78-998E-5A019C7F29BF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94AD8A0848430B8FADF0D199932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42494-F7A4-4B79-84D7-E48DE419BC19}"/>
      </w:docPartPr>
      <w:docPartBody>
        <w:p w:rsidR="00C9534F" w:rsidRDefault="007B1BF0">
          <w:pPr>
            <w:pStyle w:val="7594AD8A0848430B8FADF0D199932D3D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B2"/>
    <w:rsid w:val="004C06EC"/>
    <w:rsid w:val="006F31B2"/>
    <w:rsid w:val="007B1BF0"/>
    <w:rsid w:val="00B96FAD"/>
    <w:rsid w:val="00C9534F"/>
    <w:rsid w:val="00E30B9E"/>
    <w:rsid w:val="00F4237B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BC342A7C73241E3B85B152AB7C441A7">
    <w:name w:val="1BC342A7C73241E3B85B152AB7C441A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594AD8A0848430B8FADF0D199932D3D">
    <w:name w:val="7594AD8A0848430B8FADF0D199932D3D"/>
  </w:style>
  <w:style w:type="paragraph" w:customStyle="1" w:styleId="90C854E9598943CF81630B3781F5A2B1">
    <w:name w:val="90C854E9598943CF81630B3781F5A2B1"/>
    <w:rsid w:val="006F31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{2F779AFF-5E7B-4C78-998E-5A019C7F29BF}tf16402488_win32</Template>
  <TotalTime>23760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Dewitt, Drew P CPL USMC USSOCOM MARSOC (USA)</dc:creator>
  <cp:keywords/>
  <dc:description/>
  <cp:lastModifiedBy>Drew Dewitt</cp:lastModifiedBy>
  <cp:revision>10</cp:revision>
  <dcterms:created xsi:type="dcterms:W3CDTF">2021-12-15T15:23:00Z</dcterms:created>
  <dcterms:modified xsi:type="dcterms:W3CDTF">2022-02-14T15:05:00Z</dcterms:modified>
  <cp:category/>
</cp:coreProperties>
</file>